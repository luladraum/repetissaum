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25" w:rsidRPr="002C5A42" w:rsidRDefault="00C96D39">
      <w:pPr>
        <w:pStyle w:val="Ttulo"/>
      </w:pPr>
      <w:r>
        <w:t>Caixa eletronico</w:t>
      </w:r>
      <w:r w:rsidR="00E96407" w:rsidRPr="002C5A42">
        <w:br/>
        <w:t>Escopo do projeto</w:t>
      </w:r>
    </w:p>
    <w:sdt>
      <w:sdtPr>
        <w:id w:val="216403978"/>
        <w:placeholder>
          <w:docPart w:val="4F139509FEF64EE0939C15FF5D4F08D6"/>
        </w:placeholder>
        <w:date w:fullDate="2023-02-10T00:00:00Z">
          <w:dateFormat w:val="dd/MM/yyyy"/>
          <w:lid w:val="pt-BR"/>
          <w:storeMappedDataAs w:val="dateTime"/>
          <w:calendar w:val="gregorian"/>
        </w:date>
      </w:sdtPr>
      <w:sdtContent>
        <w:p w:rsidR="006E5425" w:rsidRDefault="00855281" w:rsidP="0049481D">
          <w:pPr>
            <w:pStyle w:val="Subttulo"/>
            <w:tabs>
              <w:tab w:val="left" w:pos="2160"/>
            </w:tabs>
          </w:pPr>
          <w:r>
            <w:t>10/02/2023</w:t>
          </w:r>
          <w:r w:rsidR="0049481D">
            <w:tab/>
          </w:r>
        </w:p>
      </w:sdtContent>
    </w:sdt>
    <w:p w:rsidR="0049481D" w:rsidRPr="0049481D" w:rsidRDefault="0049481D" w:rsidP="004948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9481D" w:rsidRPr="0049481D" w:rsidRDefault="0049481D" w:rsidP="004948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9481D">
        <w:rPr>
          <w:rFonts w:ascii="Arial" w:hAnsi="Arial" w:cs="Arial"/>
          <w:color w:val="000000"/>
          <w:sz w:val="28"/>
          <w:szCs w:val="28"/>
        </w:rPr>
        <w:t>Thales Pavan Vasconcellos</w:t>
      </w:r>
    </w:p>
    <w:p w:rsidR="0049481D" w:rsidRPr="0049481D" w:rsidRDefault="0049481D" w:rsidP="004948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9481D">
        <w:rPr>
          <w:rFonts w:ascii="Arial" w:hAnsi="Arial" w:cs="Arial"/>
          <w:color w:val="000000"/>
          <w:sz w:val="28"/>
          <w:szCs w:val="28"/>
        </w:rPr>
        <w:t>Nathan Oliveira Guimarães</w:t>
      </w:r>
    </w:p>
    <w:p w:rsidR="006E5425" w:rsidRPr="002C5A42" w:rsidRDefault="00E96407">
      <w:pPr>
        <w:pStyle w:val="Ttulo1"/>
      </w:pPr>
      <w:r w:rsidRPr="002C5A42">
        <w:t>Visão geral</w:t>
      </w:r>
    </w:p>
    <w:p w:rsidR="006E5425" w:rsidRDefault="00E96407">
      <w:pPr>
        <w:pStyle w:val="Ttulo2"/>
      </w:pPr>
      <w:r w:rsidRPr="002C5A42">
        <w:t>Descrição e histórico do projeto</w:t>
      </w:r>
    </w:p>
    <w:p w:rsidR="00D9519F" w:rsidRPr="00D9519F" w:rsidRDefault="00D9519F" w:rsidP="00D9519F">
      <w:pPr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Saque</w:t>
      </w:r>
    </w:p>
    <w:p w:rsidR="009F591C" w:rsidRDefault="009F591C" w:rsidP="009F59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Ter uma conta</w:t>
      </w:r>
    </w:p>
    <w:p w:rsidR="009F591C" w:rsidRDefault="009F591C" w:rsidP="009F59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Ter dinheiro na conta</w:t>
      </w:r>
    </w:p>
    <w:p w:rsidR="009F591C" w:rsidRDefault="009F591C" w:rsidP="009F59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Validar os dados da conta</w:t>
      </w:r>
    </w:p>
    <w:p w:rsidR="009F591C" w:rsidRDefault="00926D13" w:rsidP="009F59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</w:t>
      </w:r>
      <w:r w:rsidR="009F591C">
        <w:rPr>
          <w:rFonts w:ascii="Arial" w:hAnsi="Arial" w:cs="Arial"/>
          <w:color w:val="000000"/>
          <w:sz w:val="28"/>
          <w:szCs w:val="28"/>
        </w:rPr>
        <w:t xml:space="preserve"> o valor</w:t>
      </w:r>
    </w:p>
    <w:p w:rsidR="009F591C" w:rsidRDefault="00926D13" w:rsidP="009F59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Validação</w:t>
      </w:r>
      <w:r w:rsidR="009F591C">
        <w:rPr>
          <w:rFonts w:ascii="Arial" w:hAnsi="Arial" w:cs="Arial"/>
          <w:color w:val="000000"/>
          <w:sz w:val="28"/>
          <w:szCs w:val="28"/>
        </w:rPr>
        <w:t xml:space="preserve"> digital</w:t>
      </w:r>
    </w:p>
    <w:p w:rsidR="009F591C" w:rsidRDefault="00926D13" w:rsidP="009F59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Saque</w:t>
      </w:r>
      <w:r w:rsidR="009F591C">
        <w:rPr>
          <w:rFonts w:ascii="Arial" w:hAnsi="Arial" w:cs="Arial"/>
          <w:color w:val="000000"/>
          <w:sz w:val="28"/>
          <w:szCs w:val="28"/>
        </w:rPr>
        <w:t xml:space="preserve"> realizado</w:t>
      </w:r>
    </w:p>
    <w:p w:rsidR="00D9519F" w:rsidRDefault="00D9519F" w:rsidP="00D951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9519F" w:rsidRDefault="00D9519F" w:rsidP="00D9519F">
      <w:pPr>
        <w:pStyle w:val="NormalWeb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Transferência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Ter uma conta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Ter dinheiro na conta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 uma conta de destino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 o dia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 o valor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Validação digital</w:t>
      </w:r>
    </w:p>
    <w:p w:rsidR="00D9519F" w:rsidRDefault="00D9519F" w:rsidP="00D9519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Transferência realizada</w:t>
      </w:r>
    </w:p>
    <w:p w:rsidR="00D9519F" w:rsidRDefault="00D9519F" w:rsidP="00D951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9519F" w:rsidRDefault="00D9519F" w:rsidP="00D9519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Pagamento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Ter uma conta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Ter dinheiro na conta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Acessar a conta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Ler o código de barras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 dia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Digitar a senha</w:t>
      </w:r>
    </w:p>
    <w:p w:rsidR="00D9519F" w:rsidRDefault="00D9519F" w:rsidP="00D9519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Pagamento feito</w:t>
      </w:r>
    </w:p>
    <w:p w:rsidR="0030400A" w:rsidRPr="005E5F61" w:rsidRDefault="0030400A" w:rsidP="0030400A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5E5F61">
        <w:rPr>
          <w:rFonts w:ascii="Arial" w:hAnsi="Arial" w:cs="Arial"/>
          <w:b/>
          <w:bCs/>
          <w:color w:val="000000"/>
          <w:sz w:val="40"/>
          <w:szCs w:val="40"/>
        </w:rPr>
        <w:t>Deposito </w:t>
      </w:r>
    </w:p>
    <w:p w:rsidR="0030400A" w:rsidRPr="0030400A" w:rsidRDefault="0030400A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Conta do Beneficiário </w:t>
      </w:r>
    </w:p>
    <w:p w:rsidR="0030400A" w:rsidRPr="0030400A" w:rsidRDefault="0030400A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CPF</w:t>
      </w:r>
    </w:p>
    <w:p w:rsidR="0030400A" w:rsidRPr="0030400A" w:rsidRDefault="0030400A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lastRenderedPageBreak/>
        <w:t>Nome Completo </w:t>
      </w:r>
    </w:p>
    <w:p w:rsidR="0030400A" w:rsidRDefault="0030400A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0400A">
        <w:rPr>
          <w:rFonts w:ascii="Arial" w:hAnsi="Arial" w:cs="Arial"/>
          <w:color w:val="000000"/>
          <w:sz w:val="28"/>
          <w:szCs w:val="28"/>
        </w:rPr>
        <w:t>Agência</w:t>
      </w:r>
    </w:p>
    <w:p w:rsidR="0030400A" w:rsidRDefault="0030400A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Número do Banco </w:t>
      </w:r>
    </w:p>
    <w:p w:rsidR="00CD094C" w:rsidRDefault="00CD094C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Senha</w:t>
      </w:r>
    </w:p>
    <w:p w:rsidR="00670C1D" w:rsidRPr="0030400A" w:rsidRDefault="00670C1D" w:rsidP="0030400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Deposito concluído</w:t>
      </w:r>
    </w:p>
    <w:p w:rsidR="0030400A" w:rsidRDefault="0030400A" w:rsidP="003040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0400A" w:rsidRPr="005E5F61" w:rsidRDefault="00EF5D82" w:rsidP="0030400A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PIX</w:t>
      </w:r>
      <w:r w:rsidR="0030400A" w:rsidRPr="005E5F61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30400A" w:rsidRPr="0030400A" w:rsidRDefault="0030400A" w:rsidP="0030400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Ter acesso a conta </w:t>
      </w:r>
    </w:p>
    <w:p w:rsidR="0030400A" w:rsidRPr="0030400A" w:rsidRDefault="00C468AB" w:rsidP="0030400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PIX</w:t>
      </w:r>
    </w:p>
    <w:p w:rsidR="0030400A" w:rsidRPr="0030400A" w:rsidRDefault="0030400A" w:rsidP="0030400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Ler QR Code </w:t>
      </w:r>
    </w:p>
    <w:p w:rsidR="0030400A" w:rsidRPr="0030400A" w:rsidRDefault="0030400A" w:rsidP="0030400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Insira o Valor </w:t>
      </w:r>
    </w:p>
    <w:p w:rsidR="0030400A" w:rsidRPr="0030400A" w:rsidRDefault="0030400A" w:rsidP="0030400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Insira a senha</w:t>
      </w:r>
    </w:p>
    <w:p w:rsidR="0030400A" w:rsidRPr="0030400A" w:rsidRDefault="0030400A" w:rsidP="0030400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0400A">
        <w:rPr>
          <w:rFonts w:ascii="Arial" w:hAnsi="Arial" w:cs="Arial"/>
          <w:color w:val="000000"/>
          <w:sz w:val="28"/>
          <w:szCs w:val="28"/>
        </w:rPr>
        <w:t>Concluir transação </w:t>
      </w:r>
    </w:p>
    <w:p w:rsidR="0030400A" w:rsidRDefault="0030400A" w:rsidP="003040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0400A" w:rsidRPr="005E5F61" w:rsidRDefault="0030400A" w:rsidP="0030400A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5E5F61">
        <w:rPr>
          <w:rFonts w:ascii="Arial" w:hAnsi="Arial" w:cs="Arial"/>
          <w:b/>
          <w:bCs/>
          <w:color w:val="000000"/>
          <w:sz w:val="40"/>
          <w:szCs w:val="40"/>
        </w:rPr>
        <w:t>Cartões</w:t>
      </w:r>
    </w:p>
    <w:p w:rsidR="0030400A" w:rsidRPr="005F247F" w:rsidRDefault="00175F96" w:rsidP="005F247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</w:t>
      </w:r>
      <w:r w:rsidR="00C468AB">
        <w:rPr>
          <w:rFonts w:ascii="Arial" w:hAnsi="Arial" w:cs="Arial"/>
          <w:color w:val="000000"/>
          <w:sz w:val="28"/>
          <w:szCs w:val="28"/>
        </w:rPr>
        <w:t xml:space="preserve"> </w:t>
      </w:r>
      <w:r w:rsidR="0030400A" w:rsidRPr="005F247F">
        <w:rPr>
          <w:rFonts w:ascii="Arial" w:hAnsi="Arial" w:cs="Arial"/>
          <w:color w:val="000000"/>
          <w:sz w:val="28"/>
          <w:szCs w:val="28"/>
        </w:rPr>
        <w:t>o Banco </w:t>
      </w:r>
    </w:p>
    <w:p w:rsidR="0030400A" w:rsidRPr="005F247F" w:rsidRDefault="00175F96" w:rsidP="005F247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Preencher o cadastro</w:t>
      </w:r>
    </w:p>
    <w:p w:rsidR="0030400A" w:rsidRPr="005F247F" w:rsidRDefault="00175F96" w:rsidP="005F247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Enviar </w:t>
      </w:r>
      <w:r w:rsidR="0030400A" w:rsidRPr="005F247F">
        <w:rPr>
          <w:rFonts w:ascii="Arial" w:hAnsi="Arial" w:cs="Arial"/>
          <w:color w:val="000000"/>
          <w:sz w:val="28"/>
          <w:szCs w:val="28"/>
        </w:rPr>
        <w:t>Documentos Requeridos</w:t>
      </w:r>
    </w:p>
    <w:p w:rsidR="0030400A" w:rsidRDefault="0030400A" w:rsidP="005F247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5F247F">
        <w:rPr>
          <w:rFonts w:ascii="Arial" w:hAnsi="Arial" w:cs="Arial"/>
          <w:color w:val="000000"/>
          <w:sz w:val="28"/>
          <w:szCs w:val="28"/>
        </w:rPr>
        <w:t>Aprovação Do Cartão</w:t>
      </w:r>
      <w:r>
        <w:rPr>
          <w:rFonts w:ascii="Arial" w:hAnsi="Arial" w:cs="Arial"/>
          <w:b/>
          <w:bCs/>
          <w:color w:val="000000"/>
          <w:sz w:val="30"/>
          <w:szCs w:val="30"/>
        </w:rPr>
        <w:t> </w:t>
      </w:r>
    </w:p>
    <w:p w:rsidR="0030400A" w:rsidRDefault="0030400A" w:rsidP="0030400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D9519F" w:rsidRDefault="00D9519F" w:rsidP="00D951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E5425" w:rsidRPr="002C5A42" w:rsidRDefault="00E96407">
      <w:pPr>
        <w:pStyle w:val="Ttulo2"/>
      </w:pPr>
      <w:r w:rsidRPr="002C5A42">
        <w:t>Escopo do projeto</w:t>
      </w:r>
    </w:p>
    <w:sdt>
      <w:sdtPr>
        <w:id w:val="-1466881030"/>
        <w:placeholder>
          <w:docPart w:val="6CE887774FDD430485B9F19391854A14"/>
        </w:placeholder>
        <w:temporary/>
        <w:showingPlcHdr/>
      </w:sdtPr>
      <w:sdtContent>
        <w:tbl>
          <w:tblPr>
            <w:tblStyle w:val="TipTable"/>
            <w:tblW w:w="5000" w:type="pct"/>
            <w:tblLook w:val="04A0"/>
          </w:tblPr>
          <w:tblGrid>
            <w:gridCol w:w="556"/>
            <w:gridCol w:w="8471"/>
          </w:tblGrid>
          <w:tr w:rsidR="006E5425" w:rsidRPr="002C5A42">
            <w:tc>
              <w:tcPr>
                <w:cnfStyle w:val="001000000000"/>
                <w:tcW w:w="308" w:type="pct"/>
              </w:tcPr>
              <w:p w:rsidR="006E5425" w:rsidRPr="002C5A42" w:rsidRDefault="0092561E">
                <w:r w:rsidRPr="0092561E">
                  <w:rPr>
                    <w:noProof/>
                    <w:lang w:val="en-US" w:eastAsia="en-US"/>
                  </w:rPr>
                </w:r>
                <w:r w:rsidRPr="0092561E">
                  <w:rPr>
                    <w:noProof/>
                    <w:lang w:val="en-US" w:eastAsia="en-US"/>
                  </w:rPr>
                  <w:pict>
                    <v:group id="Grupo 5" o:spid="_x0000_s1050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jJgggAADQ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67yoyYIIAAA0KAAA&#10;DgAAAAAAAAAAAAAAAAAuAgAAZHJzL2Uyb0RvYy54bWxQSwECLQAUAAYACAAAACEABeIMPdkAAAAD&#10;AQAADwAAAAAAAAAAAAAAAADcCgAAZHJzL2Rvd25yZXYueG1sUEsFBgAAAAAEAAQA8wAAAOILAAAA&#10;AA==&#10;">
                      <v:rect id="Retângulo 36" o:spid="_x0000_s1052" style="position:absolute;width:141605;height:1416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<v:shape id="Forma livre 37" o:spid="_x0000_s1051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wrap type="none"/>
                      <w10:anchorlock/>
                    </v:group>
                  </w:pict>
                </w:r>
              </w:p>
            </w:tc>
            <w:tc>
              <w:tcPr>
                <w:tcW w:w="4692" w:type="pct"/>
              </w:tcPr>
              <w:p w:rsidR="006E5425" w:rsidRPr="002C5A42" w:rsidRDefault="00E96407">
                <w:pPr>
                  <w:pStyle w:val="Textodedica"/>
                  <w:cnfStyle w:val="000000000000"/>
                </w:pPr>
                <w:r w:rsidRPr="002C5A42">
                  <w:t>[O escopo do projeto define os limites de um projeto. Pense no escopo como uma caixa imaginária que abrangerá todos os elementos/atividades do projeto. Ele não só define o que você está fazendo (o que vai para a caixa), mas define os limites para o que não será feito como parte do projeto (o que não cabe na caixa). O escopo responde às perguntas sobre o que será feito, o que não será feito e qual será aparência do resultado.]</w:t>
                </w:r>
              </w:p>
            </w:tc>
          </w:tr>
        </w:tbl>
        <w:p w:rsidR="006E5425" w:rsidRPr="002C5A42" w:rsidRDefault="0092561E"/>
      </w:sdtContent>
    </w:sdt>
    <w:p w:rsidR="003E6CDC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3E6CDC">
        <w:rPr>
          <w:rFonts w:ascii="Arial" w:hAnsi="Arial" w:cs="Arial"/>
          <w:b/>
          <w:color w:val="000000"/>
          <w:sz w:val="28"/>
          <w:szCs w:val="28"/>
          <w:u w:val="single"/>
        </w:rPr>
        <w:t>Saque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:rsidR="00F40D02" w:rsidRPr="00F40D02" w:rsidRDefault="00F40D02" w:rsidP="00AA72B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uma conta</w:t>
      </w:r>
    </w:p>
    <w:p w:rsidR="00F40D02" w:rsidRPr="00F40D02" w:rsidRDefault="00F40D02" w:rsidP="00AA72B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dinheiro na conta</w:t>
      </w:r>
    </w:p>
    <w:p w:rsidR="00F40D02" w:rsidRPr="00F40D02" w:rsidRDefault="00F40D02" w:rsidP="00AA72B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Validar os dados da contas</w:t>
      </w:r>
    </w:p>
    <w:p w:rsidR="00F40D02" w:rsidRPr="00F40D02" w:rsidRDefault="00F40D02" w:rsidP="00AA72B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Escolher o valor</w:t>
      </w:r>
    </w:p>
    <w:p w:rsidR="00F40D02" w:rsidRPr="00F40D02" w:rsidRDefault="00F40D02" w:rsidP="00AA72B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Validação digital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t>Requisitos não funcionais</w:t>
      </w:r>
    </w:p>
    <w:p w:rsidR="00F40D02" w:rsidRDefault="00F40D02" w:rsidP="00AA72B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lastRenderedPageBreak/>
        <w:t>Não há critérios</w:t>
      </w:r>
    </w:p>
    <w:p w:rsidR="00067F69" w:rsidRPr="00F40D02" w:rsidRDefault="00067F69" w:rsidP="00F40D02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3E6CDC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3E6CDC">
        <w:rPr>
          <w:rFonts w:ascii="Arial" w:hAnsi="Arial" w:cs="Arial"/>
          <w:b/>
          <w:color w:val="000000"/>
          <w:sz w:val="28"/>
          <w:szCs w:val="28"/>
          <w:u w:val="single"/>
        </w:rPr>
        <w:t>Transferência</w:t>
      </w:r>
    </w:p>
    <w:p w:rsidR="00F40D02" w:rsidRPr="00780976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780976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uma conta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dinheiro na conta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Escolher a conta de destino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Escolher o valor</w:t>
      </w:r>
    </w:p>
    <w:p w:rsid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Validação digital</w:t>
      </w:r>
    </w:p>
    <w:p w:rsidR="00F40D02" w:rsidRPr="00780976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780976">
        <w:rPr>
          <w:rFonts w:ascii="Arial" w:hAnsi="Arial" w:cs="Arial"/>
          <w:b/>
          <w:color w:val="000000"/>
          <w:sz w:val="28"/>
          <w:szCs w:val="28"/>
        </w:rPr>
        <w:t>Requisitos não funcionais</w:t>
      </w:r>
    </w:p>
    <w:p w:rsidR="00F40D02" w:rsidRDefault="00262AF0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Escolher dia</w:t>
      </w:r>
    </w:p>
    <w:p w:rsidR="00067F69" w:rsidRPr="00F40D02" w:rsidRDefault="00067F69" w:rsidP="00F40D02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3E6CDC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3E6CDC">
        <w:rPr>
          <w:rFonts w:ascii="Arial" w:hAnsi="Arial" w:cs="Arial"/>
          <w:b/>
          <w:color w:val="000000"/>
          <w:sz w:val="28"/>
          <w:szCs w:val="28"/>
          <w:u w:val="single"/>
        </w:rPr>
        <w:t>Pagamento</w:t>
      </w:r>
    </w:p>
    <w:p w:rsidR="00F40D02" w:rsidRPr="00780976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780976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uma conta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dinheiro na conta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Acessar a conta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Ler código de barras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Digitar a senha</w:t>
      </w:r>
    </w:p>
    <w:p w:rsidR="00F40D02" w:rsidRPr="00780976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780976">
        <w:rPr>
          <w:rFonts w:ascii="Arial" w:hAnsi="Arial" w:cs="Arial"/>
          <w:b/>
          <w:color w:val="000000"/>
          <w:sz w:val="28"/>
          <w:szCs w:val="28"/>
        </w:rPr>
        <w:t>Requisitos não funcionais</w:t>
      </w:r>
    </w:p>
    <w:p w:rsidR="00F40D02" w:rsidRDefault="0045269B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Não há critério</w:t>
      </w:r>
    </w:p>
    <w:p w:rsidR="00067F69" w:rsidRPr="00F40D02" w:rsidRDefault="00067F69" w:rsidP="00F40D02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F40D02" w:rsidRPr="00067F69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067F69">
        <w:rPr>
          <w:rFonts w:ascii="Arial" w:hAnsi="Arial" w:cs="Arial"/>
          <w:b/>
          <w:color w:val="000000"/>
          <w:sz w:val="28"/>
          <w:szCs w:val="28"/>
          <w:u w:val="single"/>
        </w:rPr>
        <w:t>Deposito</w:t>
      </w:r>
    </w:p>
    <w:p w:rsidR="00F40D02" w:rsidRPr="00780976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780976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Conta do beneficiário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CPF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Agência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Numero do banco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Nome completo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lastRenderedPageBreak/>
        <w:t>Requisitos não funcionais</w:t>
      </w:r>
    </w:p>
    <w:p w:rsidR="00F40D02" w:rsidRDefault="0045269B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Não há critério</w:t>
      </w:r>
    </w:p>
    <w:p w:rsidR="00067F69" w:rsidRPr="00F40D02" w:rsidRDefault="00067F69" w:rsidP="00F40D02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F40D02" w:rsidRPr="00067F69" w:rsidRDefault="00067F69" w:rsidP="00F40D02">
      <w:pPr>
        <w:pStyle w:val="NormalWeb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PIX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Ter acesso a conta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Pagamento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Ler QR Code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Insira o Valor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Insira a senha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t>Requisitos não funcionais</w:t>
      </w:r>
    </w:p>
    <w:p w:rsidR="00F40D02" w:rsidRDefault="0045269B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Não há critério</w:t>
      </w:r>
    </w:p>
    <w:p w:rsidR="00067F69" w:rsidRPr="00F40D02" w:rsidRDefault="00067F69" w:rsidP="00F40D02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F40D02" w:rsidRPr="00067F69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067F69">
        <w:rPr>
          <w:rFonts w:ascii="Arial" w:hAnsi="Arial" w:cs="Arial"/>
          <w:b/>
          <w:color w:val="000000"/>
          <w:sz w:val="28"/>
          <w:szCs w:val="28"/>
          <w:u w:val="single"/>
        </w:rPr>
        <w:t>Cartões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t>Requisitos funcionais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Escolha do banco</w:t>
      </w:r>
    </w:p>
    <w:p w:rsidR="00F40D02" w:rsidRPr="00F40D02" w:rsidRDefault="0044516F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Cadastro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Documentos requeridos</w:t>
      </w:r>
    </w:p>
    <w:p w:rsidR="00F40D02" w:rsidRPr="00F40D02" w:rsidRDefault="00F40D02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 w:rsidRPr="00F40D02">
        <w:rPr>
          <w:rFonts w:ascii="Arial" w:hAnsi="Arial" w:cs="Arial"/>
          <w:color w:val="000000"/>
          <w:sz w:val="28"/>
          <w:szCs w:val="28"/>
        </w:rPr>
        <w:t>Aprovação do cartão</w:t>
      </w:r>
    </w:p>
    <w:p w:rsidR="00F40D02" w:rsidRPr="003E6CDC" w:rsidRDefault="00F40D02" w:rsidP="00F40D02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3E6CDC">
        <w:rPr>
          <w:rFonts w:ascii="Arial" w:hAnsi="Arial" w:cs="Arial"/>
          <w:b/>
          <w:color w:val="000000"/>
          <w:sz w:val="28"/>
          <w:szCs w:val="28"/>
        </w:rPr>
        <w:t>Requisitos não funcionais</w:t>
      </w:r>
    </w:p>
    <w:p w:rsidR="00F40D02" w:rsidRPr="00F40D02" w:rsidRDefault="0045269B" w:rsidP="006E54CD">
      <w:pPr>
        <w:pStyle w:val="NormalWeb"/>
        <w:numPr>
          <w:ilvl w:val="0"/>
          <w:numId w:val="19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Não há critério</w:t>
      </w:r>
    </w:p>
    <w:p w:rsidR="001F5A88" w:rsidRDefault="00E96407" w:rsidP="001F5A88">
      <w:pPr>
        <w:pStyle w:val="Ttulo2"/>
      </w:pPr>
      <w:r w:rsidRPr="002C5A42">
        <w:t>Resultados finais</w:t>
      </w:r>
    </w:p>
    <w:p w:rsidR="001F5A88" w:rsidRPr="001F5A88" w:rsidRDefault="001F5A88" w:rsidP="001F5A88"/>
    <w:p w:rsidR="006E5425" w:rsidRDefault="00E96407">
      <w:pPr>
        <w:pStyle w:val="Ttulo2"/>
      </w:pPr>
      <w:r w:rsidRPr="002C5A42">
        <w:t>Partes afetadas</w:t>
      </w:r>
    </w:p>
    <w:p w:rsidR="000B4197" w:rsidRPr="00555B88" w:rsidRDefault="0092561E" w:rsidP="000B4197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72" style="position:absolute;margin-left:276.75pt;margin-top:26.7pt;width:99.75pt;height:44.25pt;z-index:251668480" arcsize="10923f">
            <v:textbox>
              <w:txbxContent>
                <w:p w:rsidR="00292CB2" w:rsidRPr="0073163B" w:rsidRDefault="004B3F5A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3163B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Validar dados da conta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63" style="position:absolute;margin-left:107.25pt;margin-top:25.95pt;width:116.25pt;height:45pt;z-index:251660288" arcsize="10923f">
            <v:textbox>
              <w:txbxContent>
                <w:p w:rsidR="00292CB2" w:rsidRPr="0073163B" w:rsidRDefault="004B3F5A" w:rsidP="0073163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73163B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Dinheiro em conta</w:t>
                  </w:r>
                </w:p>
              </w:txbxContent>
            </v:textbox>
          </v:roundrect>
        </w:pict>
      </w:r>
      <w:r w:rsidR="000B4197" w:rsidRPr="00555B88">
        <w:rPr>
          <w:rFonts w:ascii="Arial" w:eastAsia="Times New Roman" w:hAnsi="Arial" w:cs="Arial"/>
          <w:b/>
          <w:color w:val="000000"/>
          <w:sz w:val="28"/>
          <w:szCs w:val="28"/>
        </w:rPr>
        <w:t>Saque</w:t>
      </w:r>
    </w:p>
    <w:p w:rsidR="00843CBD" w:rsidRDefault="0092561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9" type="#_x0000_t13" style="position:absolute;margin-left:388.5pt;margin-top:14.9pt;width:27pt;height:16.5pt;z-index:251665408"/>
        </w:pict>
      </w:r>
      <w:r>
        <w:rPr>
          <w:rFonts w:ascii="Arial" w:hAnsi="Arial" w:cs="Arial"/>
          <w:noProof/>
          <w:color w:val="000000"/>
          <w:sz w:val="28"/>
          <w:szCs w:val="28"/>
        </w:rPr>
        <w:pict>
          <v:shape id="_x0000_s1075" type="#_x0000_t13" style="position:absolute;margin-left:240.75pt;margin-top:14.9pt;width:27pt;height:16.5pt;z-index:251671552"/>
        </w:pict>
      </w:r>
      <w:r>
        <w:rPr>
          <w:rFonts w:ascii="Arial" w:hAnsi="Arial" w:cs="Arial"/>
          <w:noProof/>
          <w:color w:val="000000"/>
          <w:sz w:val="28"/>
          <w:szCs w:val="28"/>
        </w:rPr>
        <w:pict>
          <v:shape id="_x0000_s1062" type="#_x0000_t13" style="position:absolute;margin-left:68.25pt;margin-top:15.65pt;width:27pt;height:16.5pt;z-index:251659264"/>
        </w:pict>
      </w:r>
      <w:r>
        <w:rPr>
          <w:rFonts w:ascii="Arial" w:hAnsi="Arial" w:cs="Arial"/>
          <w:noProof/>
          <w:color w:val="000000"/>
          <w:sz w:val="28"/>
          <w:szCs w:val="28"/>
        </w:rPr>
        <w:pict>
          <v:roundrect id="_x0000_s1061" style="position:absolute;margin-left:-6.75pt;margin-top:5.9pt;width:60.75pt;height:30pt;z-index:251658240" arcsize="10923f">
            <v:textbox>
              <w:txbxContent>
                <w:p w:rsidR="00337969" w:rsidRPr="00337969" w:rsidRDefault="00337969" w:rsidP="003379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337969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Conta</w:t>
                  </w:r>
                </w:p>
              </w:txbxContent>
            </v:textbox>
          </v:roundrect>
        </w:pict>
      </w:r>
    </w:p>
    <w:p w:rsidR="007C03CE" w:rsidRDefault="007C03C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7C03CE" w:rsidRDefault="007C03C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7C03CE" w:rsidRDefault="007C03C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7C03CE" w:rsidRDefault="0092561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pict>
          <v:roundrect id="_x0000_s1070" style="position:absolute;margin-left:4in;margin-top:7.5pt;width:93pt;height:47.25pt;z-index:251666432" arcsize="10923f">
            <v:textbox>
              <w:txbxContent>
                <w:p w:rsidR="00292CB2" w:rsidRPr="0073163B" w:rsidRDefault="004B3F5A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3163B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Saque Realizado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color w:val="000000"/>
          <w:sz w:val="28"/>
          <w:szCs w:val="28"/>
        </w:rPr>
        <w:pict>
          <v:roundrect id="_x0000_s1071" style="position:absolute;margin-left:138.75pt;margin-top:4.5pt;width:102pt;height:47.25pt;z-index:251667456" arcsize="10923f">
            <v:textbox>
              <w:txbxContent>
                <w:p w:rsidR="00292CB2" w:rsidRPr="0073163B" w:rsidRDefault="004B3F5A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3163B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Validação digital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color w:val="000000"/>
          <w:sz w:val="28"/>
          <w:szCs w:val="28"/>
        </w:rPr>
        <w:pict>
          <v:roundrect id="_x0000_s1073" style="position:absolute;margin-left:-14.25pt;margin-top:7.5pt;width:102pt;height:44.25pt;z-index:251669504" arcsize="10923f">
            <v:textbox>
              <w:txbxContent>
                <w:p w:rsidR="00292CB2" w:rsidRPr="0073163B" w:rsidRDefault="004B3F5A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3163B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Escolher valor</w:t>
                  </w:r>
                </w:p>
              </w:txbxContent>
            </v:textbox>
          </v:roundrect>
        </w:pict>
      </w:r>
    </w:p>
    <w:p w:rsidR="007C03CE" w:rsidRDefault="007C03C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7C03CE" w:rsidRDefault="007C03CE" w:rsidP="00457D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6E5425" w:rsidRPr="001C3B59" w:rsidRDefault="006E5425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0B4197" w:rsidRPr="00555B88" w:rsidRDefault="0092561E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pict>
          <v:roundrect id="_x0000_s1086" style="position:absolute;margin-left:249.75pt;margin-top:26.6pt;width:94.5pt;height:48pt;z-index:251682816" arcsize="10923f">
            <v:textbox>
              <w:txbxContent>
                <w:p w:rsidR="00887CFD" w:rsidRPr="00887CFD" w:rsidRDefault="00262AF0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Escolher conta d</w:t>
                  </w:r>
                  <w:r w:rsidR="00887CFD" w:rsidRPr="00887CFD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destino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pict>
          <v:roundrect id="_x0000_s1076" style="position:absolute;margin-left:107.25pt;margin-top:26.6pt;width:87pt;height:48pt;z-index:251672576" arcsize="10923f">
            <v:textbox>
              <w:txbxContent>
                <w:p w:rsidR="00B806E0" w:rsidRPr="00337969" w:rsidRDefault="0040425C" w:rsidP="00B806E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Dinheiro em conta</w:t>
                  </w:r>
                </w:p>
              </w:txbxContent>
            </v:textbox>
          </v:roundrect>
        </w:pict>
      </w:r>
      <w:r w:rsidR="001C3B59" w:rsidRPr="00555B88">
        <w:rPr>
          <w:rFonts w:ascii="Arial" w:eastAsia="Times New Roman" w:hAnsi="Arial" w:cs="Arial"/>
          <w:b/>
          <w:color w:val="000000"/>
          <w:sz w:val="28"/>
          <w:szCs w:val="28"/>
        </w:rPr>
        <w:t>Transferência</w:t>
      </w:r>
    </w:p>
    <w:p w:rsidR="00B806E0" w:rsidRPr="00555B88" w:rsidRDefault="0092561E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87" style="position:absolute;margin-left:396.75pt;margin-top:2pt;width:91.5pt;height:44.25pt;z-index:251683840" arcsize="10923f">
            <v:textbox>
              <w:txbxContent>
                <w:p w:rsidR="00887CFD" w:rsidRPr="00660E00" w:rsidRDefault="00242738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60E00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Escolher dia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83" type="#_x0000_t13" style="position:absolute;margin-left:355.5pt;margin-top:15.5pt;width:27pt;height:16.5pt;z-index:251679744"/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84" type="#_x0000_t13" style="position:absolute;margin-left:205.5pt;margin-top:15.5pt;width:27pt;height:16.5pt;z-index:251680768"/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85" type="#_x0000_t13" style="position:absolute;margin-left:73.5pt;margin-top:9.5pt;width:27pt;height:16.5pt;z-index:251681792"/>
        </w:pict>
      </w: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pict>
          <v:roundrect id="_x0000_s1077" style="position:absolute;margin-left:.75pt;margin-top:2pt;width:60.75pt;height:30pt;z-index:251673600" arcsize="10923f">
            <v:textbox>
              <w:txbxContent>
                <w:p w:rsidR="00D702B3" w:rsidRPr="00337969" w:rsidRDefault="00D702B3" w:rsidP="00D702B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337969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Conta</w:t>
                  </w:r>
                </w:p>
              </w:txbxContent>
            </v:textbox>
          </v:roundrect>
        </w:pict>
      </w:r>
    </w:p>
    <w:p w:rsidR="00B806E0" w:rsidRPr="00555B88" w:rsidRDefault="00B806E0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242738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88" style="position:absolute;margin-left:.75pt;margin-top:14.35pt;width:94.5pt;height:48pt;z-index:251684864" arcsize="10923f">
            <v:textbox>
              <w:txbxContent>
                <w:p w:rsidR="00242738" w:rsidRPr="00660E00" w:rsidRDefault="00660E00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60E00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Escolher valor</w:t>
                  </w:r>
                </w:p>
              </w:txbxContent>
            </v:textbox>
          </v:roundrect>
        </w:pict>
      </w:r>
    </w:p>
    <w:p w:rsidR="00242738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91" style="position:absolute;margin-left:4in;margin-top:5pt;width:108.75pt;height:48pt;z-index:251687936" arcsize="10923f">
            <v:textbox>
              <w:txbxContent>
                <w:p w:rsidR="00660E00" w:rsidRPr="00660E00" w:rsidRDefault="00660E00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60E00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Transferência realizada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94" style="position:absolute;margin-left:146.25pt;margin-top:5pt;width:94.5pt;height:48pt;z-index:251691008" arcsize="10923f">
            <v:textbox>
              <w:txbxContent>
                <w:p w:rsidR="00660E00" w:rsidRPr="00660E00" w:rsidRDefault="00660E00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60E00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Validação digital</w:t>
                  </w:r>
                </w:p>
              </w:txbxContent>
            </v:textbox>
          </v:roundrect>
        </w:pict>
      </w:r>
    </w:p>
    <w:p w:rsidR="00242738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68" type="#_x0000_t13" style="position:absolute;margin-left:249.75pt;margin-top:4.7pt;width:27pt;height:16.5pt;z-index:251664384"/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82" type="#_x0000_t13" style="position:absolute;margin-left:107.25pt;margin-top:4.7pt;width:27pt;height:16.5pt;z-index:251678720"/>
        </w:pict>
      </w:r>
    </w:p>
    <w:p w:rsidR="00242738" w:rsidRPr="00555B88" w:rsidRDefault="00242738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242738" w:rsidRPr="00555B88" w:rsidRDefault="00242738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F1408F" w:rsidRPr="00555B88" w:rsidRDefault="00F1408F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0B4197" w:rsidRPr="00555B88" w:rsidRDefault="000B4197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55B88">
        <w:rPr>
          <w:rFonts w:ascii="Arial" w:eastAsia="Times New Roman" w:hAnsi="Arial" w:cs="Arial"/>
          <w:b/>
          <w:color w:val="000000"/>
          <w:sz w:val="28"/>
          <w:szCs w:val="28"/>
        </w:rPr>
        <w:t>Pagamento</w:t>
      </w:r>
    </w:p>
    <w:p w:rsidR="00C11514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89" style="position:absolute;margin-left:276.75pt;margin-top:2.45pt;width:94.5pt;height:48pt;z-index:251685888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Acessar a conta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80" type="#_x0000_t13" style="position:absolute;margin-left:240.75pt;margin-top:14.6pt;width:27pt;height:16.5pt;z-index:251676672"/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95" style="position:absolute;margin-left:138pt;margin-top:2.45pt;width:94.5pt;height:48pt;z-index:251692032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Ter dinheiro na conta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81" type="#_x0000_t13" style="position:absolute;margin-left:102pt;margin-top:14.6pt;width:27pt;height:16.5pt;z-index:251677696"/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90" style="position:absolute;margin-left:-2.25pt;margin-top:2.45pt;width:94.5pt;height:48pt;z-index:251686912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Ter uma conta</w:t>
                  </w:r>
                </w:p>
              </w:txbxContent>
            </v:textbox>
          </v:roundrect>
        </w:pict>
      </w:r>
    </w:p>
    <w:p w:rsidR="00C11514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79" type="#_x0000_t13" style="position:absolute;margin-left:382.5pt;margin-top:2.25pt;width:27pt;height:16.5pt;z-index:251675648"/>
        </w:pict>
      </w:r>
    </w:p>
    <w:p w:rsidR="00C11514" w:rsidRPr="00555B88" w:rsidRDefault="00C11514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C11514" w:rsidRPr="00555B88" w:rsidRDefault="00C11514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C11514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08" style="position:absolute;margin-left:415.5pt;margin-top:13.2pt;width:94.5pt;height:48pt;z-index:251705344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Pagamento feito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10" style="position:absolute;margin-left:276.75pt;margin-top:13.2pt;width:94.5pt;height:48pt;z-index:251707392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Digitar senha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11" style="position:absolute;margin-left:138pt;margin-top:13.2pt;width:94.5pt;height:48pt;z-index:251708416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Escolher dia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093" style="position:absolute;margin-left:-6.75pt;margin-top:9.45pt;width:94.5pt;height:48pt;z-index:251689984" arcsize="10923f">
            <v:textbox>
              <w:txbxContent>
                <w:p w:rsidR="00F91441" w:rsidRPr="00F91441" w:rsidRDefault="00F9144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F91441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Ler código de barras</w:t>
                  </w:r>
                </w:p>
              </w:txbxContent>
            </v:textbox>
          </v:roundrect>
        </w:pict>
      </w:r>
    </w:p>
    <w:p w:rsidR="00C11514" w:rsidRPr="00555B88" w:rsidRDefault="0092561E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12" type="#_x0000_t13" style="position:absolute;margin-left:382.5pt;margin-top:11.35pt;width:27pt;height:16.5pt;z-index:251709440"/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13" type="#_x0000_t13" style="position:absolute;margin-left:240.75pt;margin-top:11.35pt;width:27pt;height:16.5pt;z-index:251710464"/>
        </w:pict>
      </w:r>
      <w:r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078" type="#_x0000_t13" style="position:absolute;margin-left:100.5pt;margin-top:11.35pt;width:27pt;height:16.5pt;z-index:251674624"/>
        </w:pict>
      </w:r>
    </w:p>
    <w:p w:rsidR="00C11514" w:rsidRPr="00555B88" w:rsidRDefault="00C11514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C11514" w:rsidRPr="00555B88" w:rsidRDefault="00C11514" w:rsidP="00F140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F1408F" w:rsidRPr="00555B88" w:rsidRDefault="00F1408F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98277A" w:rsidRPr="00555B88" w:rsidRDefault="000B4197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55B88">
        <w:rPr>
          <w:rFonts w:ascii="Arial" w:eastAsia="Times New Roman" w:hAnsi="Arial" w:cs="Arial"/>
          <w:b/>
          <w:color w:val="000000"/>
          <w:sz w:val="28"/>
          <w:szCs w:val="28"/>
        </w:rPr>
        <w:t>Deposito</w:t>
      </w:r>
    </w:p>
    <w:p w:rsidR="00B42E03" w:rsidRPr="00555B88" w:rsidRDefault="0092561E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19" type="#_x0000_t13" style="position:absolute;margin-left:376.5pt;margin-top:18.9pt;width:27pt;height:16.5pt;z-index:251716608"/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09" style="position:absolute;margin-left:271.5pt;margin-top:1.85pt;width:94.5pt;height:48pt;z-index:251706368" arcsize="10923f">
            <v:textbox>
              <w:txbxContent>
                <w:p w:rsidR="007C6E61" w:rsidRPr="007D6F73" w:rsidRDefault="007C6E6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D6F73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CPF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20" type="#_x0000_t13" style="position:absolute;margin-left:232.5pt;margin-top:18.9pt;width:27pt;height:16.5pt;z-index:251717632"/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00" style="position:absolute;margin-left:129pt;margin-top:1.85pt;width:94.5pt;height:48pt;z-index:251697152" arcsize="10923f">
            <v:textbox>
              <w:txbxContent>
                <w:p w:rsidR="007C6E61" w:rsidRPr="007D6F73" w:rsidRDefault="007C6E6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D6F73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Agência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21" type="#_x0000_t13" style="position:absolute;margin-left:95.25pt;margin-top:18.9pt;width:27pt;height:16.5pt;z-index:251718656"/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02" style="position:absolute;margin-left:-6.75pt;margin-top:1.85pt;width:94.5pt;height:48pt;z-index:251699200" arcsize="10923f">
            <v:textbox>
              <w:txbxContent>
                <w:p w:rsidR="007C6E61" w:rsidRPr="007D6F73" w:rsidRDefault="007C6E61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D6F73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 xml:space="preserve">Conta do </w:t>
                  </w:r>
                  <w:r w:rsidR="00555B88" w:rsidRPr="007D6F73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beneficiário</w:t>
                  </w:r>
                </w:p>
              </w:txbxContent>
            </v:textbox>
          </v:roundrect>
        </w:pict>
      </w:r>
    </w:p>
    <w:p w:rsidR="00B42E03" w:rsidRPr="00555B88" w:rsidRDefault="00B42E03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9A43D2" w:rsidRPr="00555B88" w:rsidRDefault="009A43D2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9A43D2" w:rsidRPr="00555B88" w:rsidRDefault="009A43D2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98277A" w:rsidRPr="00555B88" w:rsidRDefault="0092561E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28" style="position:absolute;margin-left:295.5pt;margin-top:10.85pt;width:91.5pt;height:45.75pt;z-index:251725824" arcsize="10923f">
            <v:textbox>
              <w:txbxContent>
                <w:p w:rsidR="00670C1D" w:rsidRPr="00670C1D" w:rsidRDefault="00670C1D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670C1D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Deposito concluído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27" type="#_x0000_t13" style="position:absolute;margin-left:251.25pt;margin-top:24.35pt;width:27pt;height:16.5pt;z-index:251724800"/>
        </w:pict>
      </w: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pict>
          <v:roundrect id="_x0000_s1125" style="position:absolute;margin-left:148.5pt;margin-top:10.85pt;width:85.5pt;height:41.25pt;z-index:251722752" arcsize="10923f">
            <v:textbox>
              <w:txbxContent>
                <w:p w:rsidR="0098277A" w:rsidRPr="0098277A" w:rsidRDefault="0098277A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98277A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Senha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shape id="_x0000_s1126" type="#_x0000_t13" style="position:absolute;margin-left:102.75pt;margin-top:19.85pt;width:27pt;height:16.5pt;z-index:251723776"/>
        </w:pict>
      </w:r>
      <w:r w:rsidRPr="0092561E">
        <w:rPr>
          <w:rFonts w:ascii="Arial" w:hAnsi="Arial" w:cs="Arial"/>
          <w:b/>
          <w:noProof/>
          <w:color w:val="000000"/>
          <w:sz w:val="28"/>
          <w:szCs w:val="28"/>
        </w:rPr>
        <w:pict>
          <v:roundrect id="_x0000_s1107" style="position:absolute;margin-left:-6.75pt;margin-top:4.1pt;width:94.5pt;height:48pt;z-index:251704320" arcsize="10923f">
            <v:textbox>
              <w:txbxContent>
                <w:p w:rsidR="00985B54" w:rsidRPr="007D6F73" w:rsidRDefault="00985B54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D6F73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Nome completo</w:t>
                  </w:r>
                </w:p>
              </w:txbxContent>
            </v:textbox>
          </v:roundrect>
        </w:pict>
      </w:r>
    </w:p>
    <w:p w:rsidR="0098277A" w:rsidRPr="00555B88" w:rsidRDefault="0098277A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98277A" w:rsidRPr="00555B88" w:rsidRDefault="0098277A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0B4197" w:rsidRPr="00555B88" w:rsidRDefault="00EF5D82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55B88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PIX</w:t>
      </w:r>
    </w:p>
    <w:p w:rsidR="00DB59AF" w:rsidRDefault="0092561E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103" style="position:absolute;margin-left:315.75pt;margin-top:8.45pt;width:94.5pt;height:48pt;z-index:251700224" arcsize="10923f">
            <v:textbox>
              <w:txbxContent>
                <w:p w:rsidR="00837D3D" w:rsidRPr="007E426C" w:rsidRDefault="00837D3D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E426C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QR code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16" type="#_x0000_t13" style="position:absolute;margin-left:6in;margin-top:24.95pt;width:27pt;height:16.5pt;z-index:251713536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18" type="#_x0000_t13" style="position:absolute;margin-left:116.25pt;margin-top:20.45pt;width:27pt;height:16.5pt;z-index:251715584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098" style="position:absolute;margin-left:3.75pt;margin-top:4.7pt;width:94.5pt;height:48pt;z-index:251695104" arcsize="10923f">
            <v:textbox>
              <w:txbxContent>
                <w:p w:rsidR="00837D3D" w:rsidRPr="007E426C" w:rsidRDefault="007E426C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</w:t>
                  </w:r>
                  <w:r w:rsidR="00837D3D" w:rsidRPr="007E426C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onta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092" style="position:absolute;margin-left:160.5pt;margin-top:4.7pt;width:94.5pt;height:48pt;z-index:251688960" arcsize="10923f">
            <v:textbox>
              <w:txbxContent>
                <w:p w:rsidR="00837D3D" w:rsidRPr="007E426C" w:rsidRDefault="00C468AB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PIX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17" type="#_x0000_t13" style="position:absolute;margin-left:268.5pt;margin-top:20.45pt;width:27pt;height:16.5pt;z-index:251714560"/>
        </w:pict>
      </w:r>
    </w:p>
    <w:p w:rsidR="00DB59AF" w:rsidRDefault="00DB59A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DB59AF" w:rsidRPr="001C3B59" w:rsidRDefault="00DB59A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37D3D" w:rsidRDefault="0092561E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15" type="#_x0000_t13" style="position:absolute;margin-left:116.25pt;margin-top:25.5pt;width:27pt;height:16.5pt;z-index:251712512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097" style="position:absolute;margin-left:3.75pt;margin-top:7.55pt;width:94.5pt;height:48pt;z-index:251694080" arcsize="10923f">
            <v:textbox>
              <w:txbxContent>
                <w:p w:rsidR="00837D3D" w:rsidRPr="007E426C" w:rsidRDefault="007E426C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V</w:t>
                  </w:r>
                  <w:r w:rsidR="00837D3D" w:rsidRPr="007E426C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alor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096" style="position:absolute;margin-left:164.25pt;margin-top:7.55pt;width:94.5pt;height:48pt;z-index:251693056" arcsize="10923f">
            <v:textbox>
              <w:txbxContent>
                <w:p w:rsidR="00837D3D" w:rsidRPr="007E426C" w:rsidRDefault="00837D3D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E426C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Senha da conta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14" type="#_x0000_t13" style="position:absolute;margin-left:278.25pt;margin-top:25.5pt;width:27pt;height:16.5pt;z-index:251711488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106" style="position:absolute;margin-left:315.75pt;margin-top:7.55pt;width:94.5pt;height:48pt;z-index:251703296" arcsize="10923f">
            <v:textbox>
              <w:txbxContent>
                <w:p w:rsidR="007E426C" w:rsidRPr="007E426C" w:rsidRDefault="007E426C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7E426C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Transação concluída</w:t>
                  </w:r>
                </w:p>
              </w:txbxContent>
            </v:textbox>
          </v:roundrect>
        </w:pict>
      </w:r>
    </w:p>
    <w:p w:rsidR="00837D3D" w:rsidRDefault="00837D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37D3D" w:rsidRDefault="00837D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0B4197" w:rsidRDefault="000B4197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131FC" w:rsidRPr="00555B88" w:rsidRDefault="000B4197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55B88">
        <w:rPr>
          <w:rFonts w:ascii="Arial" w:eastAsia="Times New Roman" w:hAnsi="Arial" w:cs="Arial"/>
          <w:b/>
          <w:color w:val="000000"/>
          <w:sz w:val="28"/>
          <w:szCs w:val="28"/>
        </w:rPr>
        <w:t>Cartões</w:t>
      </w:r>
    </w:p>
    <w:p w:rsidR="001131FC" w:rsidRDefault="0092561E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22" type="#_x0000_t13" style="position:absolute;margin-left:391.5pt;margin-top:24.7pt;width:27pt;height:16.5pt;z-index:251719680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099" style="position:absolute;margin-left:274.5pt;margin-top:5.95pt;width:102.75pt;height:48pt;z-index:251696128" arcsize="10923f">
            <v:textbox>
              <w:txbxContent>
                <w:p w:rsidR="00601DD0" w:rsidRPr="009A43D2" w:rsidRDefault="00601DD0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9A43D2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Documentos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23" type="#_x0000_t13" style="position:absolute;margin-left:241.5pt;margin-top:24.7pt;width:27pt;height:16.5pt;z-index:251720704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105" style="position:absolute;margin-left:139.5pt;margin-top:5.95pt;width:94.5pt;height:48pt;z-index:251702272" arcsize="10923f">
            <v:textbox>
              <w:txbxContent>
                <w:p w:rsidR="00601DD0" w:rsidRPr="009A43D2" w:rsidRDefault="006D5669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Cadastro</w:t>
                  </w:r>
                </w:p>
              </w:txbxContent>
            </v:textbox>
          </v:roundrect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shape id="_x0000_s1124" type="#_x0000_t13" style="position:absolute;margin-left:102.75pt;margin-top:24.7pt;width:27pt;height:16.5pt;z-index:251721728"/>
        </w:pict>
      </w: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104" style="position:absolute;margin-left:-3pt;margin-top:5.95pt;width:94.5pt;height:48pt;z-index:251701248" arcsize="10923f">
            <v:textbox>
              <w:txbxContent>
                <w:p w:rsidR="00601DD0" w:rsidRPr="009A43D2" w:rsidRDefault="00601DD0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9A43D2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Banco</w:t>
                  </w:r>
                </w:p>
              </w:txbxContent>
            </v:textbox>
          </v:roundrect>
        </w:pict>
      </w:r>
    </w:p>
    <w:p w:rsidR="001131FC" w:rsidRDefault="001131F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131FC" w:rsidRDefault="0092561E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2561E">
        <w:rPr>
          <w:rFonts w:ascii="Arial" w:hAnsi="Arial" w:cs="Arial"/>
          <w:noProof/>
          <w:color w:val="000000"/>
          <w:sz w:val="28"/>
          <w:szCs w:val="28"/>
        </w:rPr>
        <w:pict>
          <v:roundrect id="_x0000_s1101" style="position:absolute;margin-left:-3pt;margin-top:16.8pt;width:94.5pt;height:48pt;z-index:251698176" arcsize="10923f">
            <v:textbox>
              <w:txbxContent>
                <w:p w:rsidR="009A43D2" w:rsidRPr="009A43D2" w:rsidRDefault="009A43D2">
                  <w:pPr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9A43D2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Aprovação</w:t>
                  </w:r>
                </w:p>
              </w:txbxContent>
            </v:textbox>
          </v:roundrect>
        </w:pict>
      </w:r>
    </w:p>
    <w:p w:rsidR="001131FC" w:rsidRDefault="001131F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131FC" w:rsidRDefault="001131F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131FC" w:rsidRDefault="001131F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131FC" w:rsidRDefault="001131F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1131FC" w:rsidRDefault="001131F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0360B2" w:rsidRPr="000360B2" w:rsidRDefault="00E96407" w:rsidP="00FF418F">
      <w:pPr>
        <w:pStyle w:val="Ttulo2"/>
      </w:pPr>
      <w:r w:rsidRPr="002C5A42">
        <w:t>Sistemas ou processos comerciais afetados</w:t>
      </w:r>
    </w:p>
    <w:sectPr w:rsidR="000360B2" w:rsidRPr="000360B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CE5" w:rsidRDefault="00AF1CE5">
      <w:pPr>
        <w:spacing w:after="0" w:line="240" w:lineRule="auto"/>
      </w:pPr>
      <w:r>
        <w:separator/>
      </w:r>
    </w:p>
  </w:endnote>
  <w:endnote w:type="continuationSeparator" w:id="1">
    <w:p w:rsidR="00AF1CE5" w:rsidRDefault="00AF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CE5" w:rsidRDefault="00AF1CE5">
      <w:pPr>
        <w:spacing w:after="0" w:line="240" w:lineRule="auto"/>
      </w:pPr>
      <w:r>
        <w:separator/>
      </w:r>
    </w:p>
  </w:footnote>
  <w:footnote w:type="continuationSeparator" w:id="1">
    <w:p w:rsidR="00AF1CE5" w:rsidRDefault="00AF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25" w:rsidRDefault="0092561E">
    <w:pPr>
      <w:pStyle w:val="Cabealho"/>
    </w:pPr>
    <w:r w:rsidRPr="0092561E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77.7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6E5425" w:rsidRDefault="0092561E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855281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9180B"/>
    <w:multiLevelType w:val="hybridMultilevel"/>
    <w:tmpl w:val="93546E3E"/>
    <w:lvl w:ilvl="0" w:tplc="DC6EF80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2478E"/>
    <w:multiLevelType w:val="hybridMultilevel"/>
    <w:tmpl w:val="A3BA8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77D7"/>
    <w:multiLevelType w:val="multilevel"/>
    <w:tmpl w:val="7718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B51FF"/>
    <w:multiLevelType w:val="hybridMultilevel"/>
    <w:tmpl w:val="EA0A464C"/>
    <w:lvl w:ilvl="0" w:tplc="DC6EF80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791B"/>
    <w:multiLevelType w:val="hybridMultilevel"/>
    <w:tmpl w:val="823A65BA"/>
    <w:lvl w:ilvl="0" w:tplc="DC6EF80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1324B"/>
    <w:multiLevelType w:val="hybridMultilevel"/>
    <w:tmpl w:val="142E8F12"/>
    <w:lvl w:ilvl="0" w:tplc="DC6EF806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9540B5"/>
    <w:multiLevelType w:val="multilevel"/>
    <w:tmpl w:val="4292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414C6F"/>
    <w:multiLevelType w:val="hybridMultilevel"/>
    <w:tmpl w:val="449EDAEC"/>
    <w:lvl w:ilvl="0" w:tplc="0E7895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737D7"/>
    <w:multiLevelType w:val="hybridMultilevel"/>
    <w:tmpl w:val="EB5A9CDC"/>
    <w:lvl w:ilvl="0" w:tplc="DC6EF80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E25A4"/>
    <w:multiLevelType w:val="hybridMultilevel"/>
    <w:tmpl w:val="B5BA51F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8BD1E0C"/>
    <w:multiLevelType w:val="multilevel"/>
    <w:tmpl w:val="BEBA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8A2F98"/>
    <w:multiLevelType w:val="hybridMultilevel"/>
    <w:tmpl w:val="213698D4"/>
    <w:lvl w:ilvl="0" w:tplc="DC6EF80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C24AC"/>
    <w:multiLevelType w:val="multilevel"/>
    <w:tmpl w:val="4072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6F3248"/>
    <w:multiLevelType w:val="hybridMultilevel"/>
    <w:tmpl w:val="3E000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B5E2F"/>
    <w:multiLevelType w:val="hybridMultilevel"/>
    <w:tmpl w:val="B15451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8E5BFC"/>
    <w:multiLevelType w:val="multilevel"/>
    <w:tmpl w:val="D390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D121E0"/>
    <w:multiLevelType w:val="multilevel"/>
    <w:tmpl w:val="97CA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997182"/>
    <w:multiLevelType w:val="hybridMultilevel"/>
    <w:tmpl w:val="CDA0334A"/>
    <w:lvl w:ilvl="0" w:tplc="DC6EF806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5A4587"/>
    <w:multiLevelType w:val="hybridMultilevel"/>
    <w:tmpl w:val="06E86172"/>
    <w:lvl w:ilvl="0" w:tplc="DC6EF806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C1882"/>
    <w:multiLevelType w:val="hybridMultilevel"/>
    <w:tmpl w:val="C6D099D6"/>
    <w:lvl w:ilvl="0" w:tplc="DC6EF80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18"/>
  </w:num>
  <w:num w:numId="7">
    <w:abstractNumId w:val="14"/>
  </w:num>
  <w:num w:numId="8">
    <w:abstractNumId w:val="11"/>
  </w:num>
  <w:num w:numId="9">
    <w:abstractNumId w:val="3"/>
  </w:num>
  <w:num w:numId="10">
    <w:abstractNumId w:val="17"/>
  </w:num>
  <w:num w:numId="11">
    <w:abstractNumId w:val="4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1"/>
  </w:num>
  <w:num w:numId="17">
    <w:abstractNumId w:val="20"/>
  </w:num>
  <w:num w:numId="18">
    <w:abstractNumId w:val="19"/>
  </w:num>
  <w:num w:numId="19">
    <w:abstractNumId w:val="7"/>
  </w:num>
  <w:num w:numId="20">
    <w:abstractNumId w:val="13"/>
  </w:num>
  <w:num w:numId="21">
    <w:abstractNumId w:val="5"/>
  </w:num>
  <w:num w:numId="22">
    <w:abstractNumId w:val="10"/>
  </w:num>
  <w:num w:numId="23">
    <w:abstractNumId w:val="6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F117A"/>
    <w:rsid w:val="00001E2A"/>
    <w:rsid w:val="00016679"/>
    <w:rsid w:val="0002204B"/>
    <w:rsid w:val="000360B2"/>
    <w:rsid w:val="00067F69"/>
    <w:rsid w:val="000B15DC"/>
    <w:rsid w:val="000B4197"/>
    <w:rsid w:val="001131FC"/>
    <w:rsid w:val="00127C5E"/>
    <w:rsid w:val="00167422"/>
    <w:rsid w:val="00175F96"/>
    <w:rsid w:val="001A1369"/>
    <w:rsid w:val="001C3B59"/>
    <w:rsid w:val="001F5A88"/>
    <w:rsid w:val="00242738"/>
    <w:rsid w:val="00262AF0"/>
    <w:rsid w:val="00292CB2"/>
    <w:rsid w:val="002C5A42"/>
    <w:rsid w:val="002D4F0C"/>
    <w:rsid w:val="002E2D2C"/>
    <w:rsid w:val="002E4144"/>
    <w:rsid w:val="0030400A"/>
    <w:rsid w:val="00337969"/>
    <w:rsid w:val="003446ED"/>
    <w:rsid w:val="00346FBE"/>
    <w:rsid w:val="003612ED"/>
    <w:rsid w:val="003877D9"/>
    <w:rsid w:val="003E6CDC"/>
    <w:rsid w:val="0040425C"/>
    <w:rsid w:val="0044516F"/>
    <w:rsid w:val="0045269B"/>
    <w:rsid w:val="00457D05"/>
    <w:rsid w:val="00474BF4"/>
    <w:rsid w:val="0049481D"/>
    <w:rsid w:val="004B3F5A"/>
    <w:rsid w:val="00555B88"/>
    <w:rsid w:val="005873AC"/>
    <w:rsid w:val="005E5F61"/>
    <w:rsid w:val="005F247F"/>
    <w:rsid w:val="00601DD0"/>
    <w:rsid w:val="00660E00"/>
    <w:rsid w:val="00664A9C"/>
    <w:rsid w:val="00670C1D"/>
    <w:rsid w:val="006D5669"/>
    <w:rsid w:val="006E5425"/>
    <w:rsid w:val="006E54CD"/>
    <w:rsid w:val="006F288E"/>
    <w:rsid w:val="0073163B"/>
    <w:rsid w:val="00780976"/>
    <w:rsid w:val="00782671"/>
    <w:rsid w:val="0079440F"/>
    <w:rsid w:val="007956C6"/>
    <w:rsid w:val="007C03CE"/>
    <w:rsid w:val="007C6E61"/>
    <w:rsid w:val="007D6F73"/>
    <w:rsid w:val="007E426C"/>
    <w:rsid w:val="00837D3D"/>
    <w:rsid w:val="00843CBD"/>
    <w:rsid w:val="00855281"/>
    <w:rsid w:val="00887CFD"/>
    <w:rsid w:val="0092561E"/>
    <w:rsid w:val="00926D13"/>
    <w:rsid w:val="00944CEF"/>
    <w:rsid w:val="00951BC5"/>
    <w:rsid w:val="0098277A"/>
    <w:rsid w:val="00985B54"/>
    <w:rsid w:val="009A43D2"/>
    <w:rsid w:val="009A7689"/>
    <w:rsid w:val="009F591C"/>
    <w:rsid w:val="00AA72BD"/>
    <w:rsid w:val="00AB44A2"/>
    <w:rsid w:val="00AF1CE5"/>
    <w:rsid w:val="00B42E03"/>
    <w:rsid w:val="00B5076D"/>
    <w:rsid w:val="00B806E0"/>
    <w:rsid w:val="00BC74DA"/>
    <w:rsid w:val="00BF117A"/>
    <w:rsid w:val="00C11514"/>
    <w:rsid w:val="00C37361"/>
    <w:rsid w:val="00C468AB"/>
    <w:rsid w:val="00C62B3F"/>
    <w:rsid w:val="00C96D39"/>
    <w:rsid w:val="00CD094C"/>
    <w:rsid w:val="00D702B3"/>
    <w:rsid w:val="00D91C06"/>
    <w:rsid w:val="00D9519F"/>
    <w:rsid w:val="00DB59AF"/>
    <w:rsid w:val="00E0056E"/>
    <w:rsid w:val="00E96407"/>
    <w:rsid w:val="00EF5D82"/>
    <w:rsid w:val="00F1408F"/>
    <w:rsid w:val="00F40D02"/>
    <w:rsid w:val="00F502A6"/>
    <w:rsid w:val="00F91441"/>
    <w:rsid w:val="00FF4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89"/>
  </w:style>
  <w:style w:type="paragraph" w:styleId="Ttulo1">
    <w:name w:val="heading 1"/>
    <w:basedOn w:val="Normal"/>
    <w:next w:val="Normal"/>
    <w:link w:val="Ttulo1Char"/>
    <w:uiPriority w:val="9"/>
    <w:qFormat/>
    <w:rsid w:val="009A768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7689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768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9A7689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9A7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9A7689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A7689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A768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9A768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9A768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9A7689"/>
    <w:rPr>
      <w:color w:val="808080"/>
    </w:rPr>
  </w:style>
  <w:style w:type="paragraph" w:styleId="SemEspaamento">
    <w:name w:val="No Spacing"/>
    <w:uiPriority w:val="36"/>
    <w:qFormat/>
    <w:rsid w:val="009A7689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A768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9A7689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9A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689"/>
  </w:style>
  <w:style w:type="paragraph" w:styleId="Rodap">
    <w:name w:val="footer"/>
    <w:basedOn w:val="Normal"/>
    <w:link w:val="RodapChar"/>
    <w:uiPriority w:val="99"/>
    <w:unhideWhenUsed/>
    <w:rsid w:val="009A7689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9A768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rsid w:val="009A7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rsid w:val="009A76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rsid w:val="009A768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9A7689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9A7689"/>
    <w:rPr>
      <w:i/>
      <w:iCs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A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isson\Downloads\tf029278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139509FEF64EE0939C15FF5D4F0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E3576-269D-479E-B0C7-7BBC2C70D67D}"/>
      </w:docPartPr>
      <w:docPartBody>
        <w:p w:rsidR="00454400" w:rsidRDefault="00F14015">
          <w:pPr>
            <w:pStyle w:val="4F139509FEF64EE0939C15FF5D4F08D6"/>
          </w:pPr>
          <w:r>
            <w:t>[Selecionar Data]</w:t>
          </w:r>
        </w:p>
      </w:docPartBody>
    </w:docPart>
    <w:docPart>
      <w:docPartPr>
        <w:name w:val="6CE887774FDD430485B9F19391854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294DD-764C-42F4-841D-674AA18E2AD1}"/>
      </w:docPartPr>
      <w:docPartBody>
        <w:p w:rsidR="00454400" w:rsidRDefault="00F14015">
          <w:pPr>
            <w:pStyle w:val="6CE887774FDD430485B9F19391854A14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4015"/>
    <w:rsid w:val="00023B24"/>
    <w:rsid w:val="002A23F4"/>
    <w:rsid w:val="00454400"/>
    <w:rsid w:val="00C10196"/>
    <w:rsid w:val="00F14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346C5E50A74A45A500E0B28B1F2892">
    <w:name w:val="AB346C5E50A74A45A500E0B28B1F2892"/>
    <w:rsid w:val="00454400"/>
  </w:style>
  <w:style w:type="paragraph" w:customStyle="1" w:styleId="4F139509FEF64EE0939C15FF5D4F08D6">
    <w:name w:val="4F139509FEF64EE0939C15FF5D4F08D6"/>
    <w:rsid w:val="00454400"/>
  </w:style>
  <w:style w:type="character" w:styleId="TextodoEspaoReservado">
    <w:name w:val="Placeholder Text"/>
    <w:basedOn w:val="Fontepargpadro"/>
    <w:uiPriority w:val="99"/>
    <w:semiHidden/>
    <w:rsid w:val="00454400"/>
    <w:rPr>
      <w:color w:val="808080"/>
    </w:rPr>
  </w:style>
  <w:style w:type="paragraph" w:customStyle="1" w:styleId="6CE887774FDD430485B9F19391854A14">
    <w:name w:val="6CE887774FDD430485B9F19391854A14"/>
    <w:rsid w:val="00454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69885A55-1A9A-4113-A64D-C3689B4F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tf02927813_win32.dotx</Template>
  <TotalTime>152</TotalTime>
  <Pages>6</Pages>
  <Words>389</Words>
  <Characters>2106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Renisson</dc:creator>
  <cp:lastModifiedBy>aluno</cp:lastModifiedBy>
  <cp:revision>5</cp:revision>
  <dcterms:created xsi:type="dcterms:W3CDTF">2023-02-07T12:56:00Z</dcterms:created>
  <dcterms:modified xsi:type="dcterms:W3CDTF">2023-02-10T12:11:00Z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